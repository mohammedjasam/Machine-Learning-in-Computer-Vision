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DE" w:rsidRDefault="00E33D94">
      <w:r>
        <w:t>The entire code for the assignment is placed in a single file named ‘</w:t>
      </w:r>
      <w:r w:rsidRPr="00E33D94">
        <w:rPr>
          <w:b/>
        </w:rPr>
        <w:t>RegressionToInferTheOrientation_V1’</w:t>
      </w:r>
      <w:r>
        <w:t>. However, for transforming the X matrix to Z for non-linear linear regression analysis the function is placed in a file named ‘</w:t>
      </w:r>
      <w:proofErr w:type="spellStart"/>
      <w:r w:rsidRPr="00E33D94">
        <w:rPr>
          <w:b/>
        </w:rPr>
        <w:t>zTransform</w:t>
      </w:r>
      <w:proofErr w:type="spellEnd"/>
      <w:r w:rsidRPr="00E33D94">
        <w:rPr>
          <w:b/>
        </w:rPr>
        <w:t>’</w:t>
      </w:r>
      <w:r>
        <w:rPr>
          <w:b/>
        </w:rPr>
        <w:t xml:space="preserve"> </w:t>
      </w:r>
      <w:r w:rsidRPr="00E33D94">
        <w:t>and is called from</w:t>
      </w:r>
      <w:r>
        <w:rPr>
          <w:b/>
        </w:rPr>
        <w:t xml:space="preserve"> </w:t>
      </w:r>
      <w:r>
        <w:t>‘</w:t>
      </w:r>
      <w:r w:rsidRPr="00E33D94">
        <w:rPr>
          <w:b/>
        </w:rPr>
        <w:t>RegressionToInferTheOrientation_V1’</w:t>
      </w:r>
      <w:r>
        <w:rPr>
          <w:b/>
        </w:rPr>
        <w:t xml:space="preserve"> </w:t>
      </w:r>
      <w:r w:rsidRPr="00E33D94">
        <w:t>to perform transformations</w:t>
      </w:r>
      <w:r>
        <w:t>.</w:t>
      </w:r>
      <w:bookmarkStart w:id="0" w:name="_GoBack"/>
      <w:bookmarkEnd w:id="0"/>
    </w:p>
    <w:sectPr w:rsidR="00F2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95"/>
    <w:rsid w:val="001112C9"/>
    <w:rsid w:val="00156334"/>
    <w:rsid w:val="008F283F"/>
    <w:rsid w:val="00914F95"/>
    <w:rsid w:val="00E33D94"/>
    <w:rsid w:val="00F2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CF975-E764-4D27-850D-530C2BAC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AE38F22B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>Missouri University of Science and Technology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Ballamudi, Bharath Chowdary (S&amp;T-Student)</dc:creator>
  <cp:keywords/>
  <dc:description/>
  <cp:lastModifiedBy>Ballamudi, Bharath Chowdary (S&amp;T-Student)</cp:lastModifiedBy>
  <cp:revision>2</cp:revision>
  <dcterms:created xsi:type="dcterms:W3CDTF">2017-04-05T00:23:00Z</dcterms:created>
  <dcterms:modified xsi:type="dcterms:W3CDTF">2017-04-05T00:26:00Z</dcterms:modified>
</cp:coreProperties>
</file>