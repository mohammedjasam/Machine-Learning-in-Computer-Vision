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82" w:rsidRDefault="000574D1">
      <w:r>
        <w:t>The code for all the sections referring to the methods asked undertaking for is placed in a single file named ‘</w:t>
      </w:r>
      <w:proofErr w:type="spellStart"/>
      <w:r>
        <w:t>starterCode.m</w:t>
      </w:r>
      <w:proofErr w:type="spellEnd"/>
      <w:r>
        <w:t>’. The execution of this file calls for different functions on demand provided in the peripheral files in the folder.</w:t>
      </w:r>
      <w:bookmarkStart w:id="0" w:name="_GoBack"/>
      <w:bookmarkEnd w:id="0"/>
    </w:p>
    <w:sectPr w:rsidR="0038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3C"/>
    <w:rsid w:val="000574D1"/>
    <w:rsid w:val="000E5944"/>
    <w:rsid w:val="001112C9"/>
    <w:rsid w:val="00115A3C"/>
    <w:rsid w:val="00156334"/>
    <w:rsid w:val="003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4CE3-1115-47A1-A1EF-52A88CE3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16A35C65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Missouri University of Science and Technology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Ballamudi, Bharath Chowdary (S&amp;T-Student)</dc:creator>
  <cp:keywords/>
  <dc:description/>
  <cp:lastModifiedBy>Ballamudi, Bharath Chowdary (S&amp;T-Student)</cp:lastModifiedBy>
  <cp:revision>2</cp:revision>
  <dcterms:created xsi:type="dcterms:W3CDTF">2017-04-21T01:06:00Z</dcterms:created>
  <dcterms:modified xsi:type="dcterms:W3CDTF">2017-04-21T01:09:00Z</dcterms:modified>
</cp:coreProperties>
</file>